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66" w:rsidRDefault="00210066">
      <w:pPr>
        <w:sectPr w:rsidR="00210066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pict>
          <v:shape id="plus-18-movie_83580" o:spid="_x0000_s1026" style="position:absolute;left:0;text-align:left;margin-left:40pt;margin-top:58.4pt;width:13.45pt;height:12.75pt;z-index:251632640" coordsize="608556,607639" o:spt="100" o:gfxdata="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ufhPStkAAAAKAQAADwAAAAAAAAABACAAAAAiAAAAZHJzL2Rvd25yZXYueG1sUEsB&#10;AhQAFAAAAAgAh07iQFQMl7C/CQAAZDQAAA4AAAAAAAAAAQAgAAAAKAEAAGRycy9lMm9Eb2MueG1s&#10;UEsFBgAAAAAGAAYAWQEAAFkNAAAAAA==&#10;" adj="0,,0" path="m369302,317471v-22897,,-35247,9701,-35247,26886c334055,361820,346405,371521,369302,371521v22758,,35525,-9424,35525,-27164c404827,327172,392060,317471,369302,317471xm369302,232516v-19289,,-29974,8592,-29974,23976c339328,271321,350013,279498,369302,279498v19150,,29836,-8177,29836,-23006c399138,241108,388452,232516,369302,232516xm154327,200124r90888,l245215,407234r-52712,l192503,242393r-38176,xm369025,198007v45516,,74241,21481,74241,55574c443266,271598,433552,287536,417178,296405v22897,9425,37051,29243,37051,52387c454229,385934,421063,409633,369302,409633v-51899,,-85065,-23283,-85065,-60009c284237,325925,299640,305830,323647,296405v-17485,-9701,-28725,-26332,-28725,-44348c294922,218934,323925,198007,369025,198007xm484719,23287r41912,l526631,81473r58427,l585058,123311r-58427,l526631,181636r-41912,l484719,123311r-58010,l426709,81473r58010,xm304209,v27478,,54402,3603,80493,10809l384702,66515c358888,57785,331826,53350,304209,53350,165982,53350,53431,165732,53431,303750v,138157,112551,250539,250778,250539c442574,554289,555125,441907,555125,303750v,-27437,-4441,-54459,-13184,-80372l597731,223378v7217,26191,10825,53073,10825,80372c608556,471284,471995,607639,304209,607639,136561,607639,,471284,,303750,,136355,136561,,304209,xe" fillcolor="#49adc5" stroked="f">
            <v:stroke joinstyle="round"/>
            <v:formulas/>
            <v:path o:connecttype="segments" o:connectlocs="103659,84600;93765,91765;103659,99003;113630,91765;103659,84600;103659,61961;95245,68350;103659,74481;112033,68350;103659,61961;43317,53329;68829,53329;68829,108520;54033,108520;54033,64593;43317,64593;103581,52765;124419,67574;117097,78986;127497,92946;103659,109159;79782,93168;90844,78986;82781,67168;103581,52765;136055,6205;147819,6205;147819,21711;164219,21711;164219,32860;147819,32860;147819,48402;136055,48402;136055,32860;119772,32860;119772,21711;136055,21711;85388,0;107981,2880;107981,17725;85388,14216;14997,80943;85388,147708;155817,80943;152116,59526;167776,59526;170815,80943;85388,161925;0,80943;85388,0" o:connectangles="0,0,0,0,0,0,0,0,0,0,0,0,0,0,0,0,0,0,0,0,0,0,0,0,0,0,0,0,0,0,0,0,0,0,0,0,0,0,0,0,0,0,0,0,0,0,0,0,0,0"/>
            <o:lock v:ext="edit" aspectratio="t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1" o:spid="_x0000_s1042" type="#_x0000_t202" style="position:absolute;left:0;text-align:left;margin-left:32.8pt;margin-top:101.9pt;width:520.4pt;height:706.4pt;z-index:251639808" o:gfxdata="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3xPTR2AAAAAwBAAAPAAAAAAAA&#10;AAEAIAAAACIAAABkcnMvZG93bnJldi54bWxQSwECFAAUAAAACACHTuJAYGSua6ABAAASAwAADgAA&#10;AAAAAAABACAAAAAnAQAAZHJzL2Uyb0RvYy54bWxQSwUGAAAAAAYABgBZAQAAOQUAAAAA&#10;" filled="f" stroked="f">
            <v:textbox>
              <w:txbxContent>
                <w:p w:rsidR="00210066" w:rsidRDefault="00472C62">
                  <w:pPr>
                    <w:pStyle w:val="a3"/>
                    <w:spacing w:before="0" w:beforeAutospacing="0" w:after="240" w:afterAutospacing="0" w:line="360" w:lineRule="exact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8"/>
                      <w:szCs w:val="28"/>
                    </w:rPr>
                    <w:t>教育背景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8"/>
                      <w:szCs w:val="28"/>
                    </w:rPr>
                    <w:t xml:space="preserve"> / Education</w:t>
                  </w:r>
                </w:p>
                <w:p w:rsidR="00210066" w:rsidRDefault="00472C62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545454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201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.09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—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201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5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7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辽宁石油化工大学</w:t>
                  </w:r>
                  <w:r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过程装备与控制工程</w:t>
                  </w:r>
                  <w:r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本科</w:t>
                  </w:r>
                </w:p>
                <w:p w:rsidR="00210066" w:rsidRDefault="00472C62">
                  <w:pPr>
                    <w:pStyle w:val="a3"/>
                    <w:spacing w:before="0" w:beforeAutospacing="0" w:after="240" w:afterAutospacing="0" w:line="300" w:lineRule="exact"/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8"/>
                      <w:szCs w:val="28"/>
                    </w:rPr>
                    <w:t>工作经历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8"/>
                      <w:szCs w:val="28"/>
                    </w:rPr>
                    <w:t xml:space="preserve"> / Experience</w:t>
                  </w:r>
                </w:p>
                <w:p w:rsidR="00210066" w:rsidRDefault="00472C62">
                  <w:pPr>
                    <w:pStyle w:val="a3"/>
                    <w:spacing w:before="0" w:beforeAutospacing="0" w:after="240" w:afterAutospacing="0" w:line="300" w:lineRule="exact"/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2016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年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月至今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在东软集团软件开发事业部担任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Java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软件工程师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,PSM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1"/>
                      <w:szCs w:val="21"/>
                    </w:rPr>
                    <w:t>一职，其中主要工作内容为：</w:t>
                  </w:r>
                </w:p>
                <w:p w:rsidR="00210066" w:rsidRDefault="00472C62">
                  <w:pPr>
                    <w:pStyle w:val="a3"/>
                    <w:spacing w:before="0" w:beforeAutospacing="0" w:after="240" w:afterAutospacing="0" w:line="360" w:lineRule="exact"/>
                    <w:rPr>
                      <w:rFonts w:ascii="微软雅黑" w:eastAsia="微软雅黑" w:hAnsi="微软雅黑" w:cs="微软雅黑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一：项目名称：智能导诊管理系统开发</w:t>
                  </w:r>
                  <w:r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 xml:space="preserve">  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软件环境：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Apache Tomcat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.0/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Oracle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/jdk1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.7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项目描述：该项目主要针对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医疗行业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方便患者在线自诊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服务器框架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Jersey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Mybaties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720" w:hangingChars="400" w:hanging="72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、使用的技术：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项目基于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Gradle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搭建，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前端采用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HTML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CSS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与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bootstrap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框架相互搭配，页面脚本语言运用流行的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jQuery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，服务器端框架为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Jersey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Mybaties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等相关技术。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责任描述：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720" w:hangingChars="400" w:hanging="72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按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ui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设置原型页面进行制作编写前端代码，发送请求到服务器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controller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，调用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service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编写代码进行业务处理，以及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mapper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层编写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sql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进行对数据库的操作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42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医院资源推荐，数据字典等功能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二：项目名称：沈阳市肿瘤医院管理系统开发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软件环境：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Apache Tomcat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.0/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Oracle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/jdk1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.7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项目描述：该项目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为沈阳市肿瘤医院就医系统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服务器框架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springMVC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Mybaties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540" w:hangingChars="300" w:hanging="54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、使用的技术：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项目基于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Gradle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搭建，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前端采用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HTML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CSS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与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bootstrap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框架相互搭配，页面脚本语言运用流行的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jQuery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，服务器端框架为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SpringMVC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Mybaties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等相关技术。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责任描述：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540" w:hangingChars="300" w:hanging="54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按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ui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设置原型页面进行制作编写前端代码，发送请求到服务器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controller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，调用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service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编写代码进行业务处理，以及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mapper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层编写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sql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进行对数据库的操作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42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宫颈癌检查，宫颈癌细胞脱落检查等功能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三：项目名称：智能导诊手机端开发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项目描述：该项目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为智能导诊项目手机端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app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服务器为一期智能导诊服务器部署到阿里云服务器中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、使用的技术：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手机端框架为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ionic+angularjs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责任描述：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按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ui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设置原型页面引用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io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nic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前端样式框架进行代码编写调试，脚本语言采用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angularjs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进行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Chars="200"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患者自诊功能，医院科室推荐，疾病权重计算，智能问答机器人等功能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四：项目名称：环保部门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app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开发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Chars="200"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软件环境：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Apache Tomcat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.0/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DB2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/jdk1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.7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项目描述：该项目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为政府环保部门工业废物利用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服务器框架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springMVC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Mybaties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540" w:hangingChars="300" w:hanging="54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、使用的技术：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项目基于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Maven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搭建，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手机端为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Android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项目，页面采用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ionic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angularjs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编写脚本脚本语言，服务器端框架为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SpringMVC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Mybaties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等相关技术。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Chars="200"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负责功能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整个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app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制作及打包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apk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210066">
                  <w:pPr>
                    <w:pStyle w:val="a3"/>
                    <w:spacing w:beforeAutospacing="0" w:afterAutospacing="0" w:line="240" w:lineRule="exact"/>
                    <w:ind w:firstLineChars="200"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</w:txbxContent>
            </v:textbox>
          </v:shape>
        </w:pict>
      </w:r>
      <w:r>
        <w:pict>
          <v:shape id="_x0000_s1041" style="position:absolute;left:0;text-align:left;margin-left:211.6pt;margin-top:81.65pt;width:11.4pt;height:11.35pt;z-index:251637760" coordsize="607639,606722" o:spt="100" o:gfxdata="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" adj="0,,0" path="m405066,455006r75939,c495071,455006,506377,466299,506377,480259v,14049,-11306,25342,-25372,25342l405066,505601v-13977,,-25283,-11293,-25283,-25342c379783,466299,391089,455006,405066,455006xm50644,230265r,325889l556995,556154r,-325889l319796,424003v-9257,7643,-22696,7643,-32042,xm96215,202270l303775,371836,511335,202270xm101288,126374r,25329l506351,151703r,-25329l480984,126374r-354418,xm151932,50568r,25239l455707,75807r,-25239xm126566,l480984,v14063,,25367,11287,25367,25239l506351,75807r25277,c545602,75807,556995,87182,556995,101135r,50568l582272,151703v,,,,90,c583163,151703,583964,151703,584854,151792v445,88,890,177,1246,177c586545,152058,586901,152058,587257,152147v534,89,979,267,1513,356c589037,152591,589393,152680,589660,152769v445,178,890,356,1335,445c591351,153391,591707,153480,591974,153569v445,178,801,355,1157,533c593487,154280,593843,154458,594288,154635v267,178,534,356,890,534c595534,155435,595979,155702,596335,155969v267,177,534,355,801,533c597492,156768,597937,157124,598382,157390v267,267,534,534,802,800c599540,158457,599896,158724,600163,159079v623,533,1157,1155,1691,1866c602032,161123,602121,161212,602210,161390v356,444,801,977,1157,1510c603545,163167,603723,163523,603901,163789v267,445,534,800,712,1244c604791,165389,604969,165744,605147,166100v178,444,356,800,534,1244c605859,167699,605948,168055,606126,168499v89,356,267,711,356,1156c606660,170010,606749,170454,606838,170899v89,355,178,711,267,1155c607194,172499,607283,173032,607372,173565v,267,89,622,89,889c607550,175165,607550,175787,607550,176409v,178,89,355,89,533l607639,177031r,404363c607639,595347,596246,606722,582272,606722r-556995,c11304,606722,,595347,,581394l,177031r,-89c,176764,,176587,,176409v,-622,89,-1244,89,-1955c178,174187,178,173832,267,173476v89,-444,89,-977,178,-1422c534,171610,623,171254,712,170899v178,-445,267,-889,356,-1244c1246,169210,1335,168855,1513,168499v89,-444,267,-800,445,-1155c2047,166900,2314,166455,2492,166100v178,-356,267,-711,445,-1067c3204,164589,3471,164234,3738,163789v178,-266,356,-622,534,-889c4628,162367,4984,161834,5429,161390v89,-178,178,-356,267,-445c5696,160945,5696,160945,5785,160945v534,-711,1068,-1333,1602,-1866c7743,158724,8099,158457,8366,158190v357,-266,624,-533,891,-800c9613,157124,10058,156768,10503,156502v267,-178,445,-356,712,-533c11660,155702,12016,155435,12461,155169v267,-178,623,-356,890,-534c13707,154458,14152,154280,14508,154102v356,-178,712,-355,1068,-533c15932,153480,16288,153391,16555,153214v445,-89,979,-267,1424,-445c18246,152680,18513,152591,18869,152503v445,-89,979,-267,1513,-356c20738,152058,21094,152058,21450,151969v445,,890,-89,1335,-177c23586,151703,24476,151703,25277,151703r25367,l50644,101135v,-13953,11304,-25328,25278,-25328l101288,75807r,-50568c101288,11287,112592,,126566,xe" fillcolor="#49adc5" stroked="f">
            <v:stroke joinstyle="round"/>
            <v:formulas/>
            <v:path o:connecttype="segments"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<o:lock v:ext="edit" aspectratio="t"/>
          </v:shape>
        </w:pict>
      </w:r>
      <w:r>
        <w:pict>
          <v:shape id="_x0000_s1040" style="position:absolute;left:0;text-align:left;margin-left:212.15pt;margin-top:54.65pt;width:8.75pt;height:14.1pt;z-index:251635712" coordsize="4025,6467" o:spt="100" o:gfxdata="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" adj="0,,0" path="m2819,r,129l,129,,6467r4025,l4025,129r-432,l3593,,2819,r,xm1206,6043r-775,l431,5527r775,l1206,6043r,xm1206,5156r-775,l431,4640r775,l1206,5156r,xm2400,6043r-775,l1625,5527r775,l2400,6043xm2400,5156r-775,l1625,4640r775,l2400,5156xm3593,6043r-774,l2819,5527r774,l3593,6043xm3593,5156r-774,l2819,4640r774,l3593,5156xm3593,4184r-3162,l431,534r3162,l3593,4184xe" fillcolor="#49adc5" stroked="f">
            <v:stroke joinstyle="round"/>
            <v:formulas/>
            <v:path o:connecttype="segments"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<o:lock v:ext="edit" aspectratio="t"/>
          </v:shape>
        </w:pict>
      </w:r>
      <w:r>
        <w:pict>
          <v:shape id="文本框 15" o:spid="_x0000_s1039" type="#_x0000_t202" style="position:absolute;left:0;text-align:left;margin-left:227.25pt;margin-top:75pt;width:198pt;height:25.2pt;z-index:251636736" o:gfxdata="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F0n+bVAAAACwEAAA8AAAAAAAAAAQAg&#10;AAAAIgAAAGRycy9kb3ducmV2LnhtbFBLAQIUABQAAAAIAIdO4kABhh3CnwEAABEDAAAOAAAAAAAA&#10;AAEAIAAAACQBAABkcnMvZTJvRG9jLnhtbFBLBQYAAAAABgAGAFkBAAA1BQAAAAA=&#10;" filled="f" stroked="f">
            <v:textbox style="mso-fit-shape-to-text:t">
              <w:txbxContent>
                <w:p w:rsidR="00210066" w:rsidRDefault="00472C62">
                  <w:pPr>
                    <w:pStyle w:val="a3"/>
                    <w:spacing w:before="0" w:beforeAutospacing="0" w:after="0" w:afterAutospacing="0" w:line="360" w:lineRule="exac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邮箱</w:t>
                  </w: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：</w:t>
                  </w: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18525788842@163.com</w:t>
                  </w:r>
                </w:p>
              </w:txbxContent>
            </v:textbox>
          </v:shape>
        </w:pict>
      </w:r>
      <w:r>
        <w:pict>
          <v:shape id="文本框 14" o:spid="_x0000_s1038" type="#_x0000_t202" style="position:absolute;left:0;text-align:left;margin-left:218.05pt;margin-top:48.35pt;width:132.35pt;height:25.2pt;z-index:251634688" o:gfxdata="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hqAe/XAAAACgEAAA8AAAAAAAAA&#10;AQAgAAAAIgAAAGRycy9kb3ducmV2LnhtbFBLAQIUABQAAAAIAIdO4kCIDjzeoAEAABEDAAAOAAAA&#10;AAAAAAEAIAAAACYBAABkcnMvZTJvRG9jLnhtbFBLBQYAAAAABgAGAFkBAAA4BQAAAAA=&#10;" filled="f" stroked="f">
            <v:textbox style="mso-fit-shape-to-text:t">
              <w:txbxContent>
                <w:p w:rsidR="00210066" w:rsidRDefault="00472C62">
                  <w:pPr>
                    <w:pStyle w:val="a3"/>
                    <w:spacing w:before="0" w:beforeAutospacing="0" w:after="0" w:afterAutospacing="0" w:line="360" w:lineRule="exac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手机</w:t>
                  </w: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：</w:t>
                  </w: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18525788842</w:t>
                  </w:r>
                </w:p>
              </w:txbxContent>
            </v:textbox>
          </v:shape>
        </w:pict>
      </w:r>
      <w:r>
        <w:pict>
          <v:shape id="_x0000_s1037" style="position:absolute;left:0;text-align:left;margin-left:39.65pt;margin-top:84pt;width:12.75pt;height:12.8pt;z-index:251633664" coordsize="5054,5072" o:spt="100" o:gfxdata="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" adj="0,,0" path="m5002,4584l4477,3420v-77,-171,-269,-295,-457,-295l3418,3125v216,-350,645,-1104,645,-1589c4063,689,3374,,2527,,1680,,991,689,991,1536v,487,426,1240,640,1589l1033,3125v-187,,-380,124,-457,295l52,4584c,4699,6,4821,69,4919v63,97,172,153,298,153l4687,5072v126,,234,-56,297,-153c5047,4821,5054,4699,5002,4584xm2527,844v381,,691,311,691,692c3218,1917,2908,2228,2527,2228v-382,,-692,-311,-692,-692c1835,1155,2145,844,2527,844xm554,4605r447,-991c1007,3606,1026,3594,1036,3591r905,c2016,3697,2091,3796,2162,3882v258,316,333,316,365,316c2560,4198,2630,4198,2887,3882v70,-87,145,-185,221,-291l4018,3591v10,3,29,15,35,23l4499,4605r-3945,xe" fillcolor="#49adc5" stroked="f">
            <v:stroke joinstyle="round"/>
            <v:formulas/>
            <v:path o:connecttype="segments"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<o:lock v:ext="edit" aspectratio="t"/>
          </v:shape>
        </w:pict>
      </w:r>
      <w:r>
        <w:pict>
          <v:shape id="文本框 13" o:spid="_x0000_s1036" type="#_x0000_t202" style="position:absolute;left:0;text-align:left;margin-left:51.25pt;margin-top:77.95pt;width:119.6pt;height:25.2pt;z-index:251631616" o:gfxdata="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FnE0i2AAAAAsBAAAPAAAAAAAAAAEA&#10;IAAAACIAAABkcnMvZG93bnJldi54bWxQSwECFAAUAAAACACHTuJAadBdPJ0BAAARAwAADgAAAAAA&#10;AAABACAAAAAnAQAAZHJzL2Uyb0RvYy54bWxQSwUGAAAAAAYABgBZAQAANgUAAAAA&#10;" filled="f" stroked="f">
            <v:textbox style="mso-fit-shape-to-text:t">
              <w:txbxContent>
                <w:p w:rsidR="00210066" w:rsidRDefault="00472C62">
                  <w:pPr>
                    <w:pStyle w:val="a3"/>
                    <w:spacing w:before="0" w:beforeAutospacing="0" w:after="0" w:afterAutospacing="0" w:line="360" w:lineRule="exac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现居：</w:t>
                  </w: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辽宁省沈阳市</w:t>
                  </w:r>
                </w:p>
              </w:txbxContent>
            </v:textbox>
          </v:shape>
        </w:pict>
      </w:r>
      <w:r>
        <w:pict>
          <v:shape id="_x0000_s1035" type="#_x0000_t202" style="position:absolute;left:0;text-align:left;margin-left:54.25pt;margin-top:52.9pt;width:119.6pt;height:25.2pt;z-index:251630592" o:gfxdata="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pNh0NcAAAALAQAADwAAAAAAAAAB&#10;ACAAAAAiAAAAZHJzL2Rvd25yZXYueG1sUEsBAhQAFAAAAAgAh07iQK9H/uSfAQAAEQMAAA4AAAAA&#10;AAAAAQAgAAAAJgEAAGRycy9lMm9Eb2MueG1sUEsFBgAAAAAGAAYAWQEAADcFAAAAAA==&#10;" filled="f" stroked="f">
            <v:textbox style="mso-fit-shape-to-text:t">
              <w:txbxContent>
                <w:p w:rsidR="00210066" w:rsidRDefault="00472C62">
                  <w:pPr>
                    <w:pStyle w:val="a3"/>
                    <w:spacing w:before="0" w:beforeAutospacing="0" w:after="0" w:afterAutospacing="0" w:line="360" w:lineRule="exac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姓名</w:t>
                  </w: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：</w:t>
                  </w:r>
                  <w:r>
                    <w:rPr>
                      <w:rFonts w:ascii="微软雅黑" w:eastAsia="微软雅黑" w:hAnsi="微软雅黑" w:cs="Times New Roman" w:hint="eastAsia"/>
                      <w:color w:val="586371"/>
                      <w:kern w:val="24"/>
                      <w:sz w:val="22"/>
                      <w:szCs w:val="22"/>
                    </w:rPr>
                    <w:t>张宏宇</w:t>
                  </w:r>
                </w:p>
              </w:txbxContent>
            </v:textbox>
          </v:shape>
        </w:pict>
      </w:r>
      <w:r>
        <w:pict>
          <v:shape id="文本框 12" o:spid="_x0000_s1034" type="#_x0000_t202" style="position:absolute;left:0;text-align:left;margin-left:31.4pt;margin-top:14.05pt;width:326.65pt;height:42.2pt;z-index:251629568" o:gfxdata="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nLKOG1gAAAAkBAAAPAAAAAAAA&#10;AAEAIAAAACIAAABkcnMvZG93bnJldi54bWxQSwECFAAUAAAACACHTuJAsd2nC6IBAAARAwAADgAA&#10;AAAAAAABACAAAAAlAQAAZHJzL2Uyb0RvYy54bWxQSwUGAAAAAAYABgBZAQAAOQUAAAAA&#10;" filled="f" stroked="f">
            <v:textbox style="mso-fit-shape-to-text:t">
              <w:txbxContent>
                <w:p w:rsidR="00210066" w:rsidRDefault="00210066">
                  <w:pPr>
                    <w:pStyle w:val="a3"/>
                    <w:spacing w:before="0" w:beforeAutospacing="0" w:after="0" w:afterAutospacing="0" w:line="700" w:lineRule="exact"/>
                    <w:rPr>
                      <w:rFonts w:ascii="微软雅黑" w:eastAsia="微软雅黑" w:hAnsi="微软雅黑" w:cs="Times New Roman"/>
                      <w:color w:val="49ADC5"/>
                      <w:kern w:val="24"/>
                    </w:rPr>
                  </w:pPr>
                </w:p>
              </w:txbxContent>
            </v:textbox>
          </v:shape>
        </w:pict>
      </w:r>
      <w:r>
        <w:pict>
          <v:rect id="_x0000_s1033" style="position:absolute;left:0;text-align:left;margin-left:-68.1pt;margin-top:815.85pt;width:157.75pt;height:103.3pt;rotation:2729657fd;z-index:251660288;v-text-anchor:middle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un7VN0AAAAOAQAADwAAAAAAAAABACAAAAAiAAAAZHJzL2Rvd25yZXYueG1s&#10;UEsBAhQAFAAAAAgAh07iQEJvNPTzAQAAuAMAAA4AAAAAAAAAAQAgAAAALAEAAGRycy9lMm9Eb2Mu&#10;eG1sUEsFBgAAAAAGAAYAWQEAAJEFAAAAAA==&#10;" fillcolor="#49adc5" stroked="f" strokeweight="1pt">
            <v:fill opacity="38550f"/>
          </v:rect>
        </w:pict>
      </w:r>
      <w:r>
        <w:pict>
          <v:rect id="_x0000_s1032" style="position:absolute;left:0;text-align:left;margin-left:-96pt;margin-top:717.7pt;width:130.6pt;height:85.5pt;rotation:2729657fd;z-index:251661312;v-text-anchor:middle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JmIG3QAAAA0BAAAPAAAAAAAAAAEAIAAAACIAAABkcnMvZG93bnJldi54&#10;bWxQSwECFAAUAAAACACHTuJAD1n8SvUBAAC4AwAADgAAAAAAAAABACAAAAAsAQAAZHJzL2Uyb0Rv&#10;Yy54bWxQSwUGAAAAAAYABgBZAQAAkwUAAAAA&#10;" fillcolor="#49adc5" stroked="f" strokeweight="1pt">
            <v:fill opacity="38550f"/>
          </v:rect>
        </w:pict>
      </w:r>
    </w:p>
    <w:p w:rsidR="00210066" w:rsidRDefault="00210066">
      <w:r>
        <w:lastRenderedPageBreak/>
        <w:pict>
          <v:rect id="_x0000_s1031" style="position:absolute;left:0;text-align:left;margin-left:-68.1pt;margin-top:815.85pt;width:157.75pt;height:103.3pt;rotation:2729657fd;z-index:251662336;v-text-anchor:middle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7p+1TdAAAADgEAAA8AAAAAAAAAAQAgAAAAIgAAAGRycy9kb3ducmV2Lnht&#10;bFBLAQIUABQAAAAIAIdO4kDso93x9AEAALgDAAAOAAAAAAAAAAEAIAAAACwBAABkcnMvZTJvRG9j&#10;LnhtbFBLBQYAAAAABgAGAFkBAACSBQAAAAA=&#10;" fillcolor="#49adc5" stroked="f" strokeweight="1pt">
            <v:fill opacity="38550f"/>
          </v:rect>
        </w:pict>
      </w:r>
      <w:r>
        <w:pict>
          <v:rect id="_x0000_s1030" style="position:absolute;left:0;text-align:left;margin-left:-96pt;margin-top:717.7pt;width:130.6pt;height:85.5pt;rotation:2729657fd;z-index:251663360;v-text-anchor:middle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CZiBt0AAAANAQAADwAAAAAAAAABACAAAAAiAAAAZHJzL2Rvd25yZXYueG1s&#10;UEsBAhQAFAAAAAgAh07iQKGVFU/zAQAAuAMAAA4AAAAAAAAAAQAgAAAALAEAAGRycy9lMm9Eb2Mu&#10;eG1sUEsFBgAAAAAGAAYAWQEAAJEFAAAAAA==&#10;" fillcolor="#49adc5" stroked="f" strokeweight="1pt">
            <v:fill opacity="38550f"/>
          </v:rect>
        </w:pict>
      </w:r>
    </w:p>
    <w:p w:rsidR="00210066" w:rsidRDefault="00210066">
      <w:bookmarkStart w:id="0" w:name="_GoBack"/>
      <w:bookmarkEnd w:id="0"/>
      <w:r>
        <w:pict>
          <v:shape id="_x0000_s1029" type="#_x0000_t202" style="position:absolute;left:0;text-align:left;margin-left:32.8pt;margin-top:38.45pt;width:520.4pt;height:773.8pt;z-index:251641856" o:gfxdata="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BjcJx2AAAAAsBAAAPAAAAAAAA&#10;AAEAIAAAACIAAABkcnMvZG93bnJldi54bWxQSwECFAAUAAAACACHTuJA7+e0IqABAAASAwAADgAA&#10;AAAAAAABACAAAAAnAQAAZHJzL2Uyb0RvYy54bWxQSwUGAAAAAAYABgBZAQAAOQUAAAAA&#10;" filled="f" stroked="f">
            <v:textbox>
              <w:txbxContent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五：项目名称：软产部门长安马自达慧鼎人力资源管理系统项目，立邦中国大型人力资源管理系统。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Chars="200"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软件环境：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Apache Tomcat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6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.0/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Oracle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/jdk1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.6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项目描述：该项目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为大型人力资源管理系统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numPr>
                      <w:ilvl w:val="0"/>
                      <w:numId w:val="1"/>
                    </w:numPr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服务器框架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struts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hibernate/jdbc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责任描述：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540" w:hangingChars="300" w:hanging="54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编码前后端代码以及编写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Oracle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数据库函数和触发器等等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Chars="200"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人才招聘模块二次开发，调试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e-learning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学习接口，重构学习模块等工作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六：项目名称：格力全生命周期管理系统。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软件环境：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Apache Tomcat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/Mysql/jdk1.8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项目服务器框架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springboot2.0.3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，前端框架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vue.js+ElementUI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360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负责技术：编写前后端代码，前端使用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vue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定时器，服务器端使用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springboot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集成的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quartz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框架进行多数据源数据存取操作。多数据源事物管理</w:t>
                  </w:r>
                  <w:r>
                    <w:rPr>
                      <w:rFonts w:ascii="微软雅黑" w:eastAsia="微软雅黑" w:hAnsi="微软雅黑" w:cs="微软雅黑" w:hint="eastAsia"/>
                      <w:color w:val="767171" w:themeColor="background2" w:themeShade="80"/>
                      <w:sz w:val="18"/>
                      <w:szCs w:val="18"/>
                    </w:rPr>
                    <w:t>使用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jta+atomikos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360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负责功能：定时刷新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echart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图形，展示传感器的实时参数，根据传感器阈值进行实时报警等功能。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七：项目名称：政府环保应急上报指挥系统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420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项目技术设计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tomcat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，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mybaties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等，前端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jsp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加脚本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jqeuery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。后端服务采用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webservice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技术进行各个服务间的接口调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用，集成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elasticsearch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技术进行全文检索，项目整体和企业微信打通。互联网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+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项目手机端页面研发。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420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职位：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PSM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420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职责：负责把控项目进度节奏及时和客户对接需求。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八：项目名称：软产部门中国电子科技第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38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研究所项目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软件环境：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Apache Tomcat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6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.0/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Oracle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/jdk1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.6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项目描述：该项目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为大型人力资源管理系统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职位：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PSM</w:t>
                  </w:r>
                </w:p>
                <w:p w:rsidR="00210066" w:rsidRDefault="00472C62">
                  <w:pPr>
                    <w:pStyle w:val="a3"/>
                    <w:numPr>
                      <w:ilvl w:val="0"/>
                      <w:numId w:val="1"/>
                    </w:numPr>
                    <w:spacing w:beforeAutospacing="0" w:afterAutospacing="0" w:line="240" w:lineRule="exact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项目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服务器框架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struts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hibernate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+Spring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框架。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36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责任描述：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left="540" w:hangingChars="300" w:hanging="540"/>
                    <w:rPr>
                      <w:rFonts w:ascii="微软雅黑" w:eastAsia="微软雅黑" w:hAnsi="微软雅黑" w:cs="微软雅黑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 xml:space="preserve">　　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、负责技术：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jsp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页面编写，服务器端进行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hibernate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配置，调试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Autospacing="0" w:afterAutospacing="0" w:line="240" w:lineRule="exact"/>
                    <w:ind w:firstLineChars="200" w:firstLine="360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、负责功能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绩效模块二次开发，参与职称评审模块前期客户需求调研，数据库设计，后期代码编写，现场部署服务等工作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767171" w:themeColor="background2" w:themeShade="80"/>
                      <w:sz w:val="18"/>
                      <w:szCs w:val="18"/>
                    </w:rPr>
                    <w:t>。</w:t>
                  </w:r>
                </w:p>
                <w:p w:rsidR="00210066" w:rsidRDefault="00472C62">
                  <w:pPr>
                    <w:pStyle w:val="a3"/>
                    <w:spacing w:before="0" w:beforeAutospacing="0" w:after="240" w:afterAutospacing="0" w:line="360" w:lineRule="exact"/>
                    <w:rPr>
                      <w:rFonts w:ascii="微软雅黑" w:eastAsia="微软雅黑" w:hAnsi="微软雅黑" w:cstheme="minorBidi"/>
                      <w:color w:val="545454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8"/>
                      <w:szCs w:val="28"/>
                    </w:rPr>
                    <w:t>掌握的技能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28"/>
                      <w:szCs w:val="28"/>
                    </w:rPr>
                    <w:t xml:space="preserve"> / Certificate</w:t>
                  </w:r>
                </w:p>
                <w:p w:rsidR="00210066" w:rsidRDefault="00472C62" w:rsidP="009626C2">
                  <w:pPr>
                    <w:pStyle w:val="a3"/>
                    <w:spacing w:before="0" w:beforeAutospacing="0" w:afterLines="50" w:afterAutospacing="0" w:line="240" w:lineRule="exact"/>
                    <w:ind w:leftChars="170" w:left="357"/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1.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熟练掌握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hibernate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mybaties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jdbc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bootstrap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ionic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JavaScript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jQuery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angularjs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vue.js,springMVC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struts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等框架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,springboot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springcloud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等微服务，阿波罗配置中心，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feign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客户端远程调用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webservice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远程调用等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rpc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技术。</w:t>
                  </w:r>
                </w:p>
                <w:p w:rsidR="00210066" w:rsidRDefault="00472C62" w:rsidP="009626C2">
                  <w:pPr>
                    <w:pStyle w:val="a3"/>
                    <w:spacing w:before="0" w:beforeAutospacing="0" w:afterLines="50" w:afterAutospacing="0" w:line="240" w:lineRule="exact"/>
                    <w:ind w:firstLineChars="200" w:firstLine="360"/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2.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熟练使用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MySQL,OREACLE,DB2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等关系型数据库。</w:t>
                  </w:r>
                </w:p>
                <w:p w:rsidR="00210066" w:rsidRDefault="00472C62" w:rsidP="009626C2">
                  <w:pPr>
                    <w:pStyle w:val="a3"/>
                    <w:spacing w:before="0" w:beforeAutospacing="0" w:afterLines="50" w:afterAutospacing="0" w:line="240" w:lineRule="exact"/>
                    <w:ind w:firstLineChars="200" w:firstLine="360"/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3.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熟练使用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java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反射抽取公共方法，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SpringAOP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等切面编程，微服务等面向接口编程。</w:t>
                  </w:r>
                </w:p>
                <w:p w:rsidR="00210066" w:rsidRDefault="00472C62" w:rsidP="009626C2">
                  <w:pPr>
                    <w:pStyle w:val="a3"/>
                    <w:spacing w:before="0" w:beforeAutospacing="0" w:afterLines="50" w:afterAutospacing="0" w:line="240" w:lineRule="exact"/>
                    <w:ind w:firstLineChars="200" w:firstLine="360"/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4.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熟悉常用的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l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inux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命令，以及部署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tomcat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服务器应用。</w:t>
                  </w:r>
                </w:p>
                <w:p w:rsidR="00210066" w:rsidRDefault="00472C62" w:rsidP="009626C2">
                  <w:pPr>
                    <w:pStyle w:val="a3"/>
                    <w:spacing w:before="0" w:beforeAutospacing="0" w:afterLines="50" w:afterAutospacing="0" w:line="240" w:lineRule="exact"/>
                    <w:ind w:firstLineChars="200" w:firstLine="360"/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5.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了解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docker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服务器搭建。</w:t>
                  </w:r>
                </w:p>
                <w:p w:rsidR="009626C2" w:rsidRDefault="009626C2" w:rsidP="009626C2">
                  <w:pPr>
                    <w:pStyle w:val="a3"/>
                    <w:spacing w:before="0" w:beforeAutospacing="0" w:afterLines="50" w:afterAutospacing="0" w:line="240" w:lineRule="exact"/>
                    <w:ind w:firstLineChars="200" w:firstLine="360"/>
                    <w:rPr>
                      <w:rFonts w:ascii="微软雅黑" w:eastAsia="微软雅黑" w:hAnsi="微软雅黑" w:cstheme="minorBidi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86371"/>
                      <w:kern w:val="24"/>
                      <w:sz w:val="18"/>
                      <w:szCs w:val="18"/>
                    </w:rPr>
                    <w:t>6.了解23种设计模式。</w:t>
                  </w: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  <w:p w:rsidR="00210066" w:rsidRDefault="00210066">
                  <w:pPr>
                    <w:pStyle w:val="a3"/>
                    <w:spacing w:before="0" w:beforeAutospacing="0" w:after="0" w:afterAutospacing="0" w:line="360" w:lineRule="exact"/>
                    <w:ind w:left="720"/>
                  </w:pPr>
                </w:p>
              </w:txbxContent>
            </v:textbox>
          </v:shape>
        </w:pict>
      </w:r>
      <w:r>
        <w:pict>
          <v:rect id="_x0000_s1028" style="position:absolute;left:0;text-align:left;margin-left:-68.1pt;margin-top:815.85pt;width:157.75pt;height:103.3pt;rotation:2729657fd;z-index:251658240;v-text-anchor:middle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6ftU3QAAAA4BAAAPAAAAAAAAAAEAIAAAACIAAABkcnMvZG93bnJldi54bWxQ&#10;SwECFAAUAAAACACHTuJAWvmzTPIBAAC4AwAADgAAAAAAAAABACAAAAAsAQAAZHJzL2Uyb0RvYy54&#10;bWxQSwUGAAAAAAYABgBZAQAAkAUAAAAA&#10;" fillcolor="#49adc5" stroked="f" strokeweight="1pt">
            <v:fill opacity="38550f"/>
          </v:rect>
        </w:pict>
      </w:r>
      <w:r>
        <w:pict>
          <v:rect id="_x0000_s1027" style="position:absolute;left:0;text-align:left;margin-left:-96pt;margin-top:717.7pt;width:130.6pt;height:85.5pt;rotation:2729657fd;z-index:251659264;v-text-anchor:middle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sJmIG3QAAAA0BAAAPAAAAAAAAAAEAIAAAACIAAABkcnMvZG93bnJldi54bWxQ&#10;SwECFAAUAAAACACHTuJAsny1/vIBAAC4AwAADgAAAAAAAAABACAAAAAsAQAAZHJzL2Uyb0RvYy54&#10;bWxQSwUGAAAAAAYABgBZAQAAkAUAAAAA&#10;" fillcolor="#49adc5" stroked="f" strokeweight="1pt">
            <v:fill opacity="38550f"/>
          </v:rect>
        </w:pict>
      </w:r>
    </w:p>
    <w:sectPr w:rsidR="00210066" w:rsidSect="0021006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70114127-493F-4F6E-94B7-3D88CC0A1999}"/>
    <w:embedBold r:id="rId2" w:subsetted="1" w:fontKey="{39E181AF-37DE-4E80-9F96-2B3725F1C742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9500"/>
    <w:multiLevelType w:val="singleLevel"/>
    <w:tmpl w:val="2CBC9500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TrueTypeFonts/>
  <w:saveSubset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C1539B4"/>
    <w:rsid w:val="000E04DC"/>
    <w:rsid w:val="00192482"/>
    <w:rsid w:val="00210066"/>
    <w:rsid w:val="00472C62"/>
    <w:rsid w:val="004E091F"/>
    <w:rsid w:val="00735C23"/>
    <w:rsid w:val="008D7B16"/>
    <w:rsid w:val="00915B7C"/>
    <w:rsid w:val="00926B03"/>
    <w:rsid w:val="009626C2"/>
    <w:rsid w:val="00B0303F"/>
    <w:rsid w:val="00C154DD"/>
    <w:rsid w:val="00D46F8C"/>
    <w:rsid w:val="00E222B4"/>
    <w:rsid w:val="00F61991"/>
    <w:rsid w:val="021617BC"/>
    <w:rsid w:val="02461500"/>
    <w:rsid w:val="0271544B"/>
    <w:rsid w:val="03380547"/>
    <w:rsid w:val="03CA5724"/>
    <w:rsid w:val="044836DF"/>
    <w:rsid w:val="04940F5E"/>
    <w:rsid w:val="05523066"/>
    <w:rsid w:val="05ED1272"/>
    <w:rsid w:val="06436751"/>
    <w:rsid w:val="069F29DF"/>
    <w:rsid w:val="06D022D3"/>
    <w:rsid w:val="076E5879"/>
    <w:rsid w:val="0792772B"/>
    <w:rsid w:val="085038B5"/>
    <w:rsid w:val="087E0A43"/>
    <w:rsid w:val="0B0A6541"/>
    <w:rsid w:val="0CB22415"/>
    <w:rsid w:val="0CDE2495"/>
    <w:rsid w:val="0DD14CA9"/>
    <w:rsid w:val="0FCF483F"/>
    <w:rsid w:val="106C1277"/>
    <w:rsid w:val="107A7998"/>
    <w:rsid w:val="12267F31"/>
    <w:rsid w:val="12537A8C"/>
    <w:rsid w:val="12E9771A"/>
    <w:rsid w:val="13DC191D"/>
    <w:rsid w:val="14E37B33"/>
    <w:rsid w:val="1527688A"/>
    <w:rsid w:val="15FE5855"/>
    <w:rsid w:val="169D00FC"/>
    <w:rsid w:val="17E51EC9"/>
    <w:rsid w:val="180A1A5A"/>
    <w:rsid w:val="184A6A65"/>
    <w:rsid w:val="18A54859"/>
    <w:rsid w:val="19176DD2"/>
    <w:rsid w:val="19746277"/>
    <w:rsid w:val="1A0266D6"/>
    <w:rsid w:val="1A172802"/>
    <w:rsid w:val="1A5A696C"/>
    <w:rsid w:val="1B162385"/>
    <w:rsid w:val="1B421ABB"/>
    <w:rsid w:val="1B6C2407"/>
    <w:rsid w:val="1C1F6532"/>
    <w:rsid w:val="1C862C18"/>
    <w:rsid w:val="1D6B5E23"/>
    <w:rsid w:val="1D6C67ED"/>
    <w:rsid w:val="1EDF3347"/>
    <w:rsid w:val="1F8A410E"/>
    <w:rsid w:val="1F974BD8"/>
    <w:rsid w:val="22651E86"/>
    <w:rsid w:val="228C29E9"/>
    <w:rsid w:val="24B70560"/>
    <w:rsid w:val="255B404A"/>
    <w:rsid w:val="25FB756F"/>
    <w:rsid w:val="268E7694"/>
    <w:rsid w:val="268F711A"/>
    <w:rsid w:val="26A21BDF"/>
    <w:rsid w:val="27D46D61"/>
    <w:rsid w:val="284F4E53"/>
    <w:rsid w:val="28636DAB"/>
    <w:rsid w:val="28E45A32"/>
    <w:rsid w:val="28F13C72"/>
    <w:rsid w:val="29AF5DDB"/>
    <w:rsid w:val="2A303237"/>
    <w:rsid w:val="2DD9400F"/>
    <w:rsid w:val="2DFC221A"/>
    <w:rsid w:val="2E4538D4"/>
    <w:rsid w:val="2E4B5965"/>
    <w:rsid w:val="2F7C1DB4"/>
    <w:rsid w:val="2FA04ECD"/>
    <w:rsid w:val="2FCA6C49"/>
    <w:rsid w:val="310F03FA"/>
    <w:rsid w:val="317F78EC"/>
    <w:rsid w:val="33F13A3A"/>
    <w:rsid w:val="34345EF8"/>
    <w:rsid w:val="344D4539"/>
    <w:rsid w:val="3461173C"/>
    <w:rsid w:val="360E0D9D"/>
    <w:rsid w:val="368A789B"/>
    <w:rsid w:val="369B3CB5"/>
    <w:rsid w:val="39722DDB"/>
    <w:rsid w:val="3A392892"/>
    <w:rsid w:val="3AD23D4F"/>
    <w:rsid w:val="3B0C5CD1"/>
    <w:rsid w:val="3BCC0155"/>
    <w:rsid w:val="3C0C5938"/>
    <w:rsid w:val="3D0A6FCF"/>
    <w:rsid w:val="3D14263E"/>
    <w:rsid w:val="3ECB32EF"/>
    <w:rsid w:val="3F5335E7"/>
    <w:rsid w:val="3F712508"/>
    <w:rsid w:val="3F9A5768"/>
    <w:rsid w:val="406A69D0"/>
    <w:rsid w:val="408D2D70"/>
    <w:rsid w:val="422900D8"/>
    <w:rsid w:val="42425D0D"/>
    <w:rsid w:val="43EC788F"/>
    <w:rsid w:val="442C566B"/>
    <w:rsid w:val="447A7A0E"/>
    <w:rsid w:val="45AD0BDC"/>
    <w:rsid w:val="465663DE"/>
    <w:rsid w:val="46C56AF3"/>
    <w:rsid w:val="47D56966"/>
    <w:rsid w:val="48036E39"/>
    <w:rsid w:val="481330E9"/>
    <w:rsid w:val="4987648E"/>
    <w:rsid w:val="49FA72C3"/>
    <w:rsid w:val="4AAA2B00"/>
    <w:rsid w:val="4C71250B"/>
    <w:rsid w:val="4CC6454C"/>
    <w:rsid w:val="4D835E17"/>
    <w:rsid w:val="4DB5029F"/>
    <w:rsid w:val="4F57474F"/>
    <w:rsid w:val="4FB00457"/>
    <w:rsid w:val="503F0220"/>
    <w:rsid w:val="5073330D"/>
    <w:rsid w:val="51364E9D"/>
    <w:rsid w:val="535E57E2"/>
    <w:rsid w:val="53D44356"/>
    <w:rsid w:val="57351F69"/>
    <w:rsid w:val="57E56E77"/>
    <w:rsid w:val="58E06A9C"/>
    <w:rsid w:val="58EE07E5"/>
    <w:rsid w:val="5A223F0E"/>
    <w:rsid w:val="5B587155"/>
    <w:rsid w:val="5BC34ABB"/>
    <w:rsid w:val="5C8E1A2C"/>
    <w:rsid w:val="5D85270A"/>
    <w:rsid w:val="5DC50CEF"/>
    <w:rsid w:val="5E642E8A"/>
    <w:rsid w:val="5EB40D53"/>
    <w:rsid w:val="5ED240A5"/>
    <w:rsid w:val="5FC5755A"/>
    <w:rsid w:val="604E789D"/>
    <w:rsid w:val="60D81982"/>
    <w:rsid w:val="61F248B8"/>
    <w:rsid w:val="62125684"/>
    <w:rsid w:val="62B971AE"/>
    <w:rsid w:val="644E09D0"/>
    <w:rsid w:val="64BB6145"/>
    <w:rsid w:val="65000387"/>
    <w:rsid w:val="658E278D"/>
    <w:rsid w:val="66201D08"/>
    <w:rsid w:val="662A1C91"/>
    <w:rsid w:val="666B68EB"/>
    <w:rsid w:val="67E71BE0"/>
    <w:rsid w:val="67E768BD"/>
    <w:rsid w:val="67EE3C31"/>
    <w:rsid w:val="68D11E54"/>
    <w:rsid w:val="6955754D"/>
    <w:rsid w:val="69AF002F"/>
    <w:rsid w:val="6B3A093B"/>
    <w:rsid w:val="6B7F0E66"/>
    <w:rsid w:val="6D031D94"/>
    <w:rsid w:val="6D080024"/>
    <w:rsid w:val="6D640B59"/>
    <w:rsid w:val="6E890906"/>
    <w:rsid w:val="6EBF7702"/>
    <w:rsid w:val="6F220B23"/>
    <w:rsid w:val="6F2B6E62"/>
    <w:rsid w:val="6F9B72EF"/>
    <w:rsid w:val="707866F4"/>
    <w:rsid w:val="70F50937"/>
    <w:rsid w:val="71205425"/>
    <w:rsid w:val="71675A43"/>
    <w:rsid w:val="71A1186A"/>
    <w:rsid w:val="72147233"/>
    <w:rsid w:val="722A45AC"/>
    <w:rsid w:val="728C1392"/>
    <w:rsid w:val="760728D4"/>
    <w:rsid w:val="763069AB"/>
    <w:rsid w:val="76425BC7"/>
    <w:rsid w:val="76A028C3"/>
    <w:rsid w:val="76C9458F"/>
    <w:rsid w:val="76DE410F"/>
    <w:rsid w:val="77427A25"/>
    <w:rsid w:val="77866B0C"/>
    <w:rsid w:val="78EF209A"/>
    <w:rsid w:val="7903177B"/>
    <w:rsid w:val="79280F48"/>
    <w:rsid w:val="79616972"/>
    <w:rsid w:val="79AB6368"/>
    <w:rsid w:val="7C1539B4"/>
    <w:rsid w:val="7CE70389"/>
    <w:rsid w:val="7DB41B78"/>
    <w:rsid w:val="7F42027A"/>
    <w:rsid w:val="7FB90BF0"/>
    <w:rsid w:val="7FCB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210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【教师简历】应届生创意求职简历教育类简历.docx</Template>
  <TotalTime>10</TotalTime>
  <Pages>2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小陈</dc:creator>
  <cp:lastModifiedBy>dreamsummit</cp:lastModifiedBy>
  <cp:revision>7</cp:revision>
  <cp:lastPrinted>2017-12-28T12:57:00Z</cp:lastPrinted>
  <dcterms:created xsi:type="dcterms:W3CDTF">2017-12-28T05:27:00Z</dcterms:created>
  <dcterms:modified xsi:type="dcterms:W3CDTF">2019-09-24T06:41:00Z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